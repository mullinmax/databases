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AEE78" w14:textId="77777777" w:rsidR="007101B0" w:rsidRDefault="007101B0">
      <w:pPr>
        <w:pStyle w:val="NoSpacing"/>
      </w:pPr>
      <w:r>
        <w:t>Maxwell Mullin</w:t>
      </w:r>
    </w:p>
    <w:p w14:paraId="4C0B2A2A" w14:textId="0B7E2D61" w:rsidR="00E614DD" w:rsidRDefault="007101B0">
      <w:pPr>
        <w:pStyle w:val="NoSpacing"/>
      </w:pPr>
      <w:r w:rsidRPr="007101B0">
        <w:t>Cindy Marling</w:t>
      </w:r>
    </w:p>
    <w:p w14:paraId="635D6C6A" w14:textId="3EB51C49" w:rsidR="00E614DD" w:rsidRDefault="007101B0">
      <w:pPr>
        <w:pStyle w:val="NoSpacing"/>
      </w:pPr>
      <w:r w:rsidRPr="007101B0">
        <w:t>2420/2421</w:t>
      </w:r>
    </w:p>
    <w:p w14:paraId="12151293" w14:textId="3B1CC19F" w:rsidR="00E614DD" w:rsidRDefault="007101B0">
      <w:pPr>
        <w:pStyle w:val="NoSpacing"/>
      </w:pPr>
      <w:r>
        <w:t>4/2/2018</w:t>
      </w:r>
    </w:p>
    <w:p w14:paraId="4D7652BD" w14:textId="087ADE28" w:rsidR="00E614DD" w:rsidRDefault="007101B0">
      <w:pPr>
        <w:pStyle w:val="Title"/>
      </w:pPr>
      <w:r>
        <w:t>Taco Cart Database</w:t>
      </w:r>
    </w:p>
    <w:p w14:paraId="2198C590" w14:textId="77777777" w:rsidR="007101B0" w:rsidRDefault="007101B0" w:rsidP="007101B0">
      <w:r>
        <w:t xml:space="preserve">This database contains data for a taco cart business with many employees, customers, ingredients, and most importantly; TACOS! The main day-to-day use of this database is to track who sold what tacos to who. </w:t>
      </w:r>
    </w:p>
    <w:p w14:paraId="17DC4D6D" w14:textId="69054C33" w:rsidR="005873E5" w:rsidRDefault="007101B0" w:rsidP="007101B0">
      <w:r>
        <w:t>The taco cart business has many employees each working in a different location each day. Knowing what tacos sell</w:t>
      </w:r>
      <w:r w:rsidR="005873E5">
        <w:t xml:space="preserve"> best</w:t>
      </w:r>
      <w:r w:rsidR="001F5CD9">
        <w:t xml:space="preserve"> where and</w:t>
      </w:r>
      <w:r>
        <w:t xml:space="preserve"> at what price</w:t>
      </w:r>
      <w:r w:rsidR="005873E5">
        <w:t xml:space="preserve"> (and what profit)</w:t>
      </w:r>
      <w:r>
        <w:t xml:space="preserve"> gives the business the competitive edge they need. In addition to helping the business predict sales and promote growth the database tracks other important things. One such important thing is the days each employee has worked, this lets the owner track vacation days, and payroll. </w:t>
      </w:r>
    </w:p>
    <w:p w14:paraId="6B7C34C4" w14:textId="0720FED1" w:rsidR="007101B0" w:rsidRDefault="007101B0" w:rsidP="007101B0">
      <w:r>
        <w:t>The database also tracks how much of each ingredient is in stock in the ware house. This is very important since running out of an ingredient would mean missing sales. So, knowing how much of a given ingredient you have on stock and how much you expect to sell in the coming days lets you order exactly what you need when you need it.</w:t>
      </w:r>
    </w:p>
    <w:p w14:paraId="207A963F" w14:textId="2B242C3B" w:rsidR="00224161" w:rsidRDefault="007101B0" w:rsidP="00224161">
      <w:r>
        <w:t xml:space="preserve">Finally tracking customers and their favorite taco topping combinations will allow the owner to decide to eliminate or expand ingredients. If for example very few people like bananas on their </w:t>
      </w:r>
      <w:r w:rsidR="005873E5">
        <w:t>tacos,</w:t>
      </w:r>
      <w:r>
        <w:t xml:space="preserve"> </w:t>
      </w:r>
      <w:r w:rsidR="005873E5">
        <w:t xml:space="preserve">then the owner would see that it doesn’t sell as </w:t>
      </w:r>
      <w:r w:rsidR="00224161">
        <w:t>well,</w:t>
      </w:r>
      <w:r w:rsidR="005873E5">
        <w:t xml:space="preserve"> and they can replace </w:t>
      </w:r>
      <w:r w:rsidR="001F5CD9">
        <w:t>th</w:t>
      </w:r>
      <w:bookmarkStart w:id="0" w:name="_GoBack"/>
      <w:bookmarkEnd w:id="0"/>
      <w:r w:rsidR="001F5CD9">
        <w:t>e option</w:t>
      </w:r>
      <w:r w:rsidR="005873E5">
        <w:t xml:space="preserve"> with something else and see if it does better.</w:t>
      </w:r>
    </w:p>
    <w:p w14:paraId="40012F55" w14:textId="0058D8A7" w:rsidR="00E614DD" w:rsidRDefault="007101B0" w:rsidP="007101B0">
      <w:r>
        <w:t xml:space="preserve"> </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DB1CA" w14:textId="77777777" w:rsidR="000106F4" w:rsidRDefault="000106F4">
      <w:pPr>
        <w:spacing w:line="240" w:lineRule="auto"/>
      </w:pPr>
      <w:r>
        <w:separator/>
      </w:r>
    </w:p>
  </w:endnote>
  <w:endnote w:type="continuationSeparator" w:id="0">
    <w:p w14:paraId="7F857A42" w14:textId="77777777" w:rsidR="000106F4" w:rsidRDefault="00010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6C0ED" w14:textId="77777777" w:rsidR="000106F4" w:rsidRDefault="000106F4">
      <w:pPr>
        <w:spacing w:line="240" w:lineRule="auto"/>
      </w:pPr>
      <w:r>
        <w:separator/>
      </w:r>
    </w:p>
  </w:footnote>
  <w:footnote w:type="continuationSeparator" w:id="0">
    <w:p w14:paraId="01627E85" w14:textId="77777777" w:rsidR="000106F4" w:rsidRDefault="000106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329E" w14:textId="77777777" w:rsidR="00E614DD" w:rsidRDefault="000106F4">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BF45" w14:textId="7D4E477E" w:rsidR="00E614DD" w:rsidRDefault="007101B0">
    <w:pPr>
      <w:pStyle w:val="Header"/>
    </w:pPr>
    <w:r>
      <w:t xml:space="preserve">Mullin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B0"/>
    <w:rsid w:val="000106F4"/>
    <w:rsid w:val="00040CBB"/>
    <w:rsid w:val="000B78C8"/>
    <w:rsid w:val="001463B2"/>
    <w:rsid w:val="001F5CD9"/>
    <w:rsid w:val="001F62C0"/>
    <w:rsid w:val="00224161"/>
    <w:rsid w:val="00245E02"/>
    <w:rsid w:val="00353B66"/>
    <w:rsid w:val="004A2675"/>
    <w:rsid w:val="004F7139"/>
    <w:rsid w:val="005873E5"/>
    <w:rsid w:val="00691EC1"/>
    <w:rsid w:val="007101B0"/>
    <w:rsid w:val="007C53FB"/>
    <w:rsid w:val="008B7D18"/>
    <w:rsid w:val="008F1F97"/>
    <w:rsid w:val="008F4052"/>
    <w:rsid w:val="009D4EB3"/>
    <w:rsid w:val="00B13D1B"/>
    <w:rsid w:val="00B818DF"/>
    <w:rsid w:val="00D52117"/>
    <w:rsid w:val="00DB0D39"/>
    <w:rsid w:val="00E14005"/>
    <w:rsid w:val="00E614DD"/>
    <w:rsid w:val="00EF7F4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1B5C0"/>
  <w15:chartTrackingRefBased/>
  <w15:docId w15:val="{23AF4C8A-7E4A-4D46-9F76-42ED92FD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670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Mullin</dc:creator>
  <cp:keywords/>
  <dc:description/>
  <cp:lastModifiedBy>Mullin, Maxwell</cp:lastModifiedBy>
  <cp:revision>3</cp:revision>
  <dcterms:created xsi:type="dcterms:W3CDTF">2018-04-03T02:50:00Z</dcterms:created>
  <dcterms:modified xsi:type="dcterms:W3CDTF">2018-04-03T14:00:00Z</dcterms:modified>
  <cp:version/>
</cp:coreProperties>
</file>